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92290C" w:rsidRDefault="00446BAC" w:rsidP="00913946">
            <w:pPr>
              <w:pStyle w:val="Title"/>
              <w:rPr>
                <w:sz w:val="40"/>
                <w:szCs w:val="44"/>
              </w:rPr>
            </w:pPr>
            <w:r w:rsidRPr="0092290C">
              <w:rPr>
                <w:b/>
                <w:sz w:val="40"/>
                <w:szCs w:val="44"/>
              </w:rPr>
              <w:t>ANUJA</w:t>
            </w:r>
            <w:r w:rsidR="002E52DC" w:rsidRPr="0092290C">
              <w:rPr>
                <w:rStyle w:val="IntenseEmphasis"/>
                <w:sz w:val="40"/>
                <w:szCs w:val="44"/>
              </w:rPr>
              <w:t>limaye</w:t>
            </w:r>
          </w:p>
          <w:p w:rsidR="00692703" w:rsidRPr="00CF1A49" w:rsidRDefault="002E52DC" w:rsidP="00913946">
            <w:pPr>
              <w:pStyle w:val="ContactInfo"/>
              <w:contextualSpacing w:val="0"/>
            </w:pPr>
            <w:r>
              <w:t>484/45</w:t>
            </w:r>
            <w:r w:rsidR="005F5520">
              <w:t xml:space="preserve"> Vithal Smruti , Mitramandal CHS , Parvati ,Pune 009</w:t>
            </w:r>
            <w:sdt>
              <w:sdtPr>
                <w:alias w:val="Divider dot:"/>
                <w:tag w:val="Divider dot:"/>
                <w:id w:val="-1459182552"/>
                <w:placeholder>
                  <w:docPart w:val="3581957F236C48E09697DF9CCAF76691"/>
                </w:placeholder>
                <w:temporary/>
                <w:showingPlcHdr/>
              </w:sdtPr>
              <w:sdtContent>
                <w:r w:rsidR="00692703" w:rsidRPr="00CF1A49">
                  <w:t>·</w:t>
                </w:r>
              </w:sdtContent>
            </w:sdt>
            <w:r w:rsidR="005F5520">
              <w:t>+91 9403230168</w:t>
            </w:r>
          </w:p>
          <w:p w:rsidR="00692703" w:rsidRPr="00CF1A49" w:rsidRDefault="005F5520" w:rsidP="00FB1E19">
            <w:pPr>
              <w:pStyle w:val="ContactInfoEmphasis"/>
              <w:contextualSpacing w:val="0"/>
              <w:rPr>
                <w:noProof/>
              </w:rPr>
            </w:pPr>
            <w:r>
              <w:t>Anuja15102001@gmail.com</w:t>
            </w:r>
            <w:sdt>
              <w:sdtPr>
                <w:alias w:val="Divider dot:"/>
                <w:tag w:val="Divider dot:"/>
                <w:id w:val="2000459528"/>
                <w:placeholder>
                  <w:docPart w:val="014F4846D028475792A0D9F6E7EBAC39"/>
                </w:placeholder>
                <w:temporary/>
                <w:showingPlcHdr/>
              </w:sdtPr>
              <w:sdtContent>
                <w:r w:rsidR="00692703" w:rsidRPr="00CF1A49">
                  <w:t>·</w:t>
                </w:r>
              </w:sdtContent>
            </w:sdt>
            <w:r>
              <w:rPr>
                <w:noProof/>
              </w:rPr>
              <w:drawing>
                <wp:inline distT="0" distB="0" distL="0" distR="0">
                  <wp:extent cx="228599" cy="167640"/>
                  <wp:effectExtent l="0" t="0" r="635" b="3810"/>
                  <wp:docPr id="2" name="Picture 2" descr="LinkedIn: Job Search &amp; News on the App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inkedIn: Job Search &amp; News on the App Sto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4966" t="12673" r="25103" b="17625"/>
                          <a:stretch/>
                        </pic:blipFill>
                        <pic:spPr bwMode="auto">
                          <a:xfrm>
                            <a:off x="0" y="0"/>
                            <a:ext cx="235357" cy="172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F5520">
              <w:t>/anujalimaye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95B95EE90E6A4CB48B89F970C270CE4E"/>
        </w:placeholder>
        <w:temporary/>
        <w:showingPlcHdr/>
      </w:sdtPr>
      <w:sdtContent>
        <w:p w:rsidR="00DA59AA" w:rsidRPr="00CF1A49" w:rsidRDefault="00DA59AA" w:rsidP="002E52D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152FBA" w:rsidRDefault="002E52DC" w:rsidP="001D0BF1">
            <w:pPr>
              <w:pStyle w:val="Heading3"/>
              <w:contextualSpacing w:val="0"/>
              <w:outlineLvl w:val="2"/>
              <w:rPr>
                <w:rFonts w:ascii="Arial Black" w:hAnsi="Arial Black"/>
              </w:rPr>
            </w:pPr>
            <w:r w:rsidRPr="00152FBA">
              <w:rPr>
                <w:rFonts w:ascii="Arial Black" w:hAnsi="Arial Black"/>
              </w:rPr>
              <w:t>second</w:t>
            </w:r>
            <w:sdt>
              <w:sdtPr>
                <w:rPr>
                  <w:rFonts w:ascii="Arial Black" w:hAnsi="Arial Black"/>
                </w:rPr>
                <w:alias w:val="Enter year of school 1:"/>
                <w:tag w:val="Enter year of school 1:"/>
                <w:id w:val="871491248"/>
                <w:placeholder>
                  <w:docPart w:val="2C307159EEF046598FDD1152409B1750"/>
                </w:placeholder>
                <w:temporary/>
                <w:showingPlcHdr/>
              </w:sdtPr>
              <w:sdtContent>
                <w:r w:rsidR="001D0BF1" w:rsidRPr="00152FBA">
                  <w:rPr>
                    <w:rFonts w:ascii="Arial Black" w:hAnsi="Arial Black"/>
                  </w:rPr>
                  <w:t>Year</w:t>
                </w:r>
              </w:sdtContent>
            </w:sdt>
          </w:p>
          <w:p w:rsidR="001D0BF1" w:rsidRPr="00CF1A49" w:rsidRDefault="002E52DC" w:rsidP="001D0BF1">
            <w:pPr>
              <w:pStyle w:val="Heading2"/>
              <w:contextualSpacing w:val="0"/>
              <w:outlineLvl w:val="1"/>
            </w:pPr>
            <w:r>
              <w:t>bachelor’s of technology</w:t>
            </w:r>
            <w:r w:rsidR="00592457">
              <w:t>(E</w:t>
            </w:r>
            <w:r w:rsidR="00152FBA">
              <w:t>LECTRONICS AND TELECOMMUNICATION</w:t>
            </w:r>
            <w:r w:rsidR="00592457">
              <w:t>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cummins college of engineering for women</w:t>
            </w:r>
          </w:p>
          <w:p w:rsidR="00152FBA" w:rsidRDefault="00152FBA" w:rsidP="00152FBA">
            <w:r>
              <w:t>Engineering  second year first semester CGPA-8.7</w:t>
            </w:r>
          </w:p>
          <w:p w:rsidR="00152FBA" w:rsidRDefault="00152FBA" w:rsidP="00152FBA">
            <w:r>
              <w:t>Engineering  first year CGPA-8.7</w:t>
            </w:r>
          </w:p>
          <w:p w:rsidR="007538DC" w:rsidRDefault="007538DC" w:rsidP="007538DC">
            <w:pPr>
              <w:contextualSpacing w:val="0"/>
              <w:rPr>
                <w:rFonts w:ascii="Arial Black" w:hAnsi="Arial Black"/>
              </w:rPr>
            </w:pPr>
          </w:p>
          <w:p w:rsidR="00210B29" w:rsidRPr="00152FBA" w:rsidRDefault="00210B29" w:rsidP="007538DC">
            <w:pPr>
              <w:contextualSpacing w:val="0"/>
              <w:rPr>
                <w:rFonts w:ascii="Arial Black" w:hAnsi="Arial Black"/>
              </w:rPr>
            </w:pPr>
            <w:r w:rsidRPr="00152FBA">
              <w:rPr>
                <w:rFonts w:ascii="Arial Black" w:hAnsi="Arial Black"/>
              </w:rPr>
              <w:t>H</w:t>
            </w:r>
            <w:r>
              <w:rPr>
                <w:rFonts w:ascii="Arial Black" w:hAnsi="Arial Black"/>
              </w:rPr>
              <w:t>igher Secondary School Certificate Examination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152FBA" w:rsidRDefault="00152FBA" w:rsidP="00152FBA">
            <w:r>
              <w:t>S.P. College, Pune 30</w:t>
            </w:r>
          </w:p>
          <w:p w:rsidR="00152FBA" w:rsidRDefault="00152FBA" w:rsidP="00152FBA">
            <w:r>
              <w:t>Percentage-</w:t>
            </w:r>
            <w:r w:rsidR="00210B29">
              <w:t>79.08</w:t>
            </w:r>
          </w:p>
          <w:p w:rsidR="00210B29" w:rsidRDefault="00210B29" w:rsidP="00152FBA"/>
          <w:p w:rsidR="00210B29" w:rsidRDefault="00210B29" w:rsidP="00152FB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Secondary School Certificate Examination</w:t>
            </w:r>
          </w:p>
          <w:p w:rsidR="00210B29" w:rsidRDefault="00210B29" w:rsidP="00152FBA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Percentage-94.20</w:t>
            </w:r>
          </w:p>
          <w:p w:rsidR="009D68B0" w:rsidRDefault="009D68B0" w:rsidP="00152FBA">
            <w:pPr>
              <w:rPr>
                <w:rFonts w:cstheme="minorHAnsi"/>
              </w:rPr>
            </w:pPr>
          </w:p>
          <w:p w:rsidR="009D68B0" w:rsidRDefault="009D68B0" w:rsidP="009D68B0">
            <w:pPr>
              <w:pStyle w:val="Heading1"/>
              <w:outlineLvl w:val="0"/>
            </w:pPr>
            <w:r>
              <w:t>EXPIRIENCE</w:t>
            </w:r>
          </w:p>
          <w:p w:rsidR="009D68B0" w:rsidRDefault="009D68B0" w:rsidP="00152FBA">
            <w:pPr>
              <w:rPr>
                <w:rFonts w:cstheme="minorHAnsi"/>
              </w:rPr>
            </w:pPr>
            <w:r>
              <w:rPr>
                <w:rFonts w:cstheme="minorHAnsi"/>
              </w:rPr>
              <w:t>Microsoft  Engage 2021 Mentorship program</w:t>
            </w:r>
          </w:p>
          <w:p w:rsidR="009D68B0" w:rsidRPr="00210B29" w:rsidRDefault="009D68B0" w:rsidP="00152FBA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Project-Building Microsoft Teams Clone</w:t>
            </w:r>
          </w:p>
          <w:p w:rsidR="00152FBA" w:rsidRDefault="00152FBA" w:rsidP="00F61DF9"/>
        </w:tc>
      </w:tr>
    </w:tbl>
    <w:sdt>
      <w:sdtPr>
        <w:alias w:val="Skills:"/>
        <w:tag w:val="Skills:"/>
        <w:id w:val="-1392877668"/>
        <w:placeholder>
          <w:docPart w:val="C67FBE449767492D82C2215FA2DDA080"/>
        </w:placeholder>
        <w:temporary/>
        <w:showingPlcHdr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2E52DC" w:rsidP="006E1507">
            <w:pPr>
              <w:pStyle w:val="ListBullet"/>
              <w:contextualSpacing w:val="0"/>
            </w:pPr>
            <w:r>
              <w:t>C</w:t>
            </w:r>
          </w:p>
          <w:p w:rsidR="001F4E6D" w:rsidRDefault="002E52DC" w:rsidP="006E1507">
            <w:pPr>
              <w:pStyle w:val="ListBullet"/>
              <w:contextualSpacing w:val="0"/>
            </w:pPr>
            <w:r>
              <w:t>C++</w:t>
            </w:r>
          </w:p>
          <w:p w:rsidR="00774CE5" w:rsidRDefault="00774CE5" w:rsidP="006E1507">
            <w:pPr>
              <w:pStyle w:val="ListBullet"/>
              <w:contextualSpacing w:val="0"/>
            </w:pPr>
            <w:r>
              <w:t>Python</w:t>
            </w:r>
          </w:p>
          <w:p w:rsidR="00A155DA" w:rsidRPr="006E1507" w:rsidRDefault="00A155DA" w:rsidP="009D68B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Default="002E52DC" w:rsidP="006E1507">
            <w:pPr>
              <w:pStyle w:val="ListBullet"/>
              <w:contextualSpacing w:val="0"/>
            </w:pPr>
            <w:r>
              <w:t>Data Structures</w:t>
            </w:r>
          </w:p>
          <w:p w:rsidR="001E3120" w:rsidRDefault="00774CE5" w:rsidP="00774CE5">
            <w:pPr>
              <w:pStyle w:val="ListBullet"/>
            </w:pPr>
            <w:r>
              <w:t>Web Development</w:t>
            </w:r>
          </w:p>
          <w:p w:rsidR="00774CE5" w:rsidRPr="006E1507" w:rsidRDefault="00774CE5" w:rsidP="00774CE5">
            <w:pPr>
              <w:pStyle w:val="ListBullet"/>
            </w:pPr>
            <w:r>
              <w:t>Digital Marketing</w:t>
            </w:r>
          </w:p>
        </w:tc>
      </w:tr>
    </w:tbl>
    <w:sdt>
      <w:sdtPr>
        <w:alias w:val="Activities:"/>
        <w:tag w:val="Activities:"/>
        <w:id w:val="1223332893"/>
        <w:placeholder>
          <w:docPart w:val="B35BF34241F64486937EFED0661D8619"/>
        </w:placeholder>
        <w:temporary/>
        <w:showingPlcHdr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2E52DC" w:rsidP="006E1507">
      <w:r>
        <w:t>First year of B.A. Visharad (Kathak-Tilak Maharashtra Vidyapeeth)</w:t>
      </w:r>
    </w:p>
    <w:p w:rsidR="002E52DC" w:rsidRDefault="002E52DC" w:rsidP="006E1507">
      <w:r>
        <w:t>Akhil Bharatiya Gandharva Vidyalay(Kathak -5</w:t>
      </w:r>
      <w:r w:rsidRPr="002E52DC">
        <w:rPr>
          <w:vertAlign w:val="superscript"/>
        </w:rPr>
        <w:t>th</w:t>
      </w:r>
      <w:r>
        <w:t xml:space="preserve"> exam)</w:t>
      </w:r>
    </w:p>
    <w:p w:rsidR="002E52DC" w:rsidRDefault="002E52DC" w:rsidP="006E1507">
      <w:r>
        <w:t>Performed in college cultural events (Rushabh).</w:t>
      </w:r>
    </w:p>
    <w:p w:rsidR="0092290C" w:rsidRDefault="0092290C" w:rsidP="0092290C">
      <w:r>
        <w:t>Goethe -Zertifikat start Deutsch 1(A1)</w:t>
      </w:r>
    </w:p>
    <w:p w:rsidR="0092290C" w:rsidRDefault="0092290C" w:rsidP="006E1507"/>
    <w:p w:rsidR="00592457" w:rsidRPr="006E1507" w:rsidRDefault="00592457" w:rsidP="006E1507"/>
    <w:sectPr w:rsidR="00592457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4DD" w:rsidRDefault="002954DD" w:rsidP="0068194B">
      <w:r>
        <w:separator/>
      </w:r>
    </w:p>
    <w:p w:rsidR="002954DD" w:rsidRDefault="002954DD"/>
    <w:p w:rsidR="002954DD" w:rsidRDefault="002954DD"/>
  </w:endnote>
  <w:endnote w:type="continuationSeparator" w:id="1">
    <w:p w:rsidR="002954DD" w:rsidRDefault="002954DD" w:rsidP="0068194B">
      <w:r>
        <w:continuationSeparator/>
      </w:r>
    </w:p>
    <w:p w:rsidR="002954DD" w:rsidRDefault="002954DD"/>
    <w:p w:rsidR="002954DD" w:rsidRDefault="002954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90C" w:rsidRDefault="002524F4">
        <w:pPr>
          <w:pStyle w:val="Footer"/>
        </w:pPr>
        <w:r>
          <w:fldChar w:fldCharType="begin"/>
        </w:r>
        <w:r w:rsidR="00C77A1F">
          <w:instrText xml:space="preserve"> PAGE   \* MERGEFORMAT </w:instrText>
        </w:r>
        <w:r>
          <w:fldChar w:fldCharType="separate"/>
        </w:r>
        <w:r w:rsidR="00774C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4DD" w:rsidRDefault="002954DD" w:rsidP="0068194B">
      <w:r>
        <w:separator/>
      </w:r>
    </w:p>
    <w:p w:rsidR="002954DD" w:rsidRDefault="002954DD"/>
    <w:p w:rsidR="002954DD" w:rsidRDefault="002954DD"/>
  </w:footnote>
  <w:footnote w:type="continuationSeparator" w:id="1">
    <w:p w:rsidR="002954DD" w:rsidRDefault="002954DD" w:rsidP="0068194B">
      <w:r>
        <w:continuationSeparator/>
      </w:r>
    </w:p>
    <w:p w:rsidR="002954DD" w:rsidRDefault="002954DD"/>
    <w:p w:rsidR="002954DD" w:rsidRDefault="002954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90C" w:rsidRPr="004E01EB" w:rsidRDefault="002524F4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wrap-distance-top:-3e-5mm;mso-wrap-distance-bottom:-3e-5mm;mso-position-horizontal:center;mso-position-horizontal-relative:page;mso-position-vertical-relative:page;mso-width-percent:1000;mso-top-percent:173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<v:stroke joinstyle="miter"/>
          <o:lock v:ext="edit" shapetype="f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E52D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2FBA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B29"/>
    <w:rsid w:val="00213B4C"/>
    <w:rsid w:val="002253B0"/>
    <w:rsid w:val="00236D54"/>
    <w:rsid w:val="00241D8C"/>
    <w:rsid w:val="00241FDB"/>
    <w:rsid w:val="00242A9E"/>
    <w:rsid w:val="0024720C"/>
    <w:rsid w:val="002524F4"/>
    <w:rsid w:val="002617AE"/>
    <w:rsid w:val="002638D0"/>
    <w:rsid w:val="002647D3"/>
    <w:rsid w:val="00275EAE"/>
    <w:rsid w:val="00294998"/>
    <w:rsid w:val="002954DD"/>
    <w:rsid w:val="00297F18"/>
    <w:rsid w:val="002A1945"/>
    <w:rsid w:val="002B2958"/>
    <w:rsid w:val="002B3FC8"/>
    <w:rsid w:val="002D23C5"/>
    <w:rsid w:val="002D6137"/>
    <w:rsid w:val="002E52D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BA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1A6"/>
    <w:rsid w:val="00510392"/>
    <w:rsid w:val="00513E2A"/>
    <w:rsid w:val="00566A35"/>
    <w:rsid w:val="0056701E"/>
    <w:rsid w:val="005740D7"/>
    <w:rsid w:val="00592457"/>
    <w:rsid w:val="005A0F26"/>
    <w:rsid w:val="005A1B10"/>
    <w:rsid w:val="005A6850"/>
    <w:rsid w:val="005B1B1B"/>
    <w:rsid w:val="005C5932"/>
    <w:rsid w:val="005D3CA7"/>
    <w:rsid w:val="005D4CC1"/>
    <w:rsid w:val="005F4B91"/>
    <w:rsid w:val="005F5520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50CE"/>
    <w:rsid w:val="00757803"/>
    <w:rsid w:val="00774CE5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90C"/>
    <w:rsid w:val="0092726B"/>
    <w:rsid w:val="009361BA"/>
    <w:rsid w:val="00944F78"/>
    <w:rsid w:val="009510E7"/>
    <w:rsid w:val="00952C89"/>
    <w:rsid w:val="009571D8"/>
    <w:rsid w:val="009650EA"/>
    <w:rsid w:val="0097790C"/>
    <w:rsid w:val="0098243F"/>
    <w:rsid w:val="0098506E"/>
    <w:rsid w:val="009A44CE"/>
    <w:rsid w:val="009C4DFC"/>
    <w:rsid w:val="009D44F8"/>
    <w:rsid w:val="009D68B0"/>
    <w:rsid w:val="009E3160"/>
    <w:rsid w:val="009F220C"/>
    <w:rsid w:val="009F3B05"/>
    <w:rsid w:val="009F4931"/>
    <w:rsid w:val="00A06DE2"/>
    <w:rsid w:val="00A14534"/>
    <w:rsid w:val="00A155DA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77A1F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1E19"/>
    <w:rsid w:val="00FB31C1"/>
    <w:rsid w:val="00FB58F2"/>
    <w:rsid w:val="00FC6AEA"/>
    <w:rsid w:val="00FD34CD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FB708203-F2AC-49C4-AB6E-9B3B4C7FDAC4%7d\%7b2E520F61-2009-4C98-AB16-6C19698E83B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81957F236C48E09697DF9CCAF76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99BA-0E38-4F4D-9A31-141A780E65E5}"/>
      </w:docPartPr>
      <w:docPartBody>
        <w:p w:rsidR="00D86B07" w:rsidRDefault="004C130D">
          <w:pPr>
            <w:pStyle w:val="3581957F236C48E09697DF9CCAF76691"/>
          </w:pPr>
          <w:r w:rsidRPr="00CF1A49">
            <w:t>·</w:t>
          </w:r>
        </w:p>
      </w:docPartBody>
    </w:docPart>
    <w:docPart>
      <w:docPartPr>
        <w:name w:val="014F4846D028475792A0D9F6E7EB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39134-2FDE-416C-9AF1-4BE7C57718FC}"/>
      </w:docPartPr>
      <w:docPartBody>
        <w:p w:rsidR="00D86B07" w:rsidRDefault="004C130D">
          <w:pPr>
            <w:pStyle w:val="014F4846D028475792A0D9F6E7EBAC39"/>
          </w:pPr>
          <w:r w:rsidRPr="00CF1A49">
            <w:t>·</w:t>
          </w:r>
        </w:p>
      </w:docPartBody>
    </w:docPart>
    <w:docPart>
      <w:docPartPr>
        <w:name w:val="95B95EE90E6A4CB48B89F970C270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F5E9F-5555-4A1C-A192-8E0F120D8CE4}"/>
      </w:docPartPr>
      <w:docPartBody>
        <w:p w:rsidR="00D86B07" w:rsidRDefault="004C130D">
          <w:pPr>
            <w:pStyle w:val="95B95EE90E6A4CB48B89F970C270CE4E"/>
          </w:pPr>
          <w:r w:rsidRPr="00CF1A49">
            <w:t>Education</w:t>
          </w:r>
        </w:p>
      </w:docPartBody>
    </w:docPart>
    <w:docPart>
      <w:docPartPr>
        <w:name w:val="2C307159EEF046598FDD1152409B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6B8A-6DA7-4BD3-AA97-9136479CB5D1}"/>
      </w:docPartPr>
      <w:docPartBody>
        <w:p w:rsidR="00D86B07" w:rsidRDefault="004C130D">
          <w:pPr>
            <w:pStyle w:val="2C307159EEF046598FDD1152409B1750"/>
          </w:pPr>
          <w:r w:rsidRPr="00CF1A49">
            <w:t>Year</w:t>
          </w:r>
        </w:p>
      </w:docPartBody>
    </w:docPart>
    <w:docPart>
      <w:docPartPr>
        <w:name w:val="C67FBE449767492D82C2215FA2DD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59F5-6271-418B-8698-CF7B209A1F60}"/>
      </w:docPartPr>
      <w:docPartBody>
        <w:p w:rsidR="00D86B07" w:rsidRDefault="004C130D">
          <w:pPr>
            <w:pStyle w:val="C67FBE449767492D82C2215FA2DDA080"/>
          </w:pPr>
          <w:r w:rsidRPr="00CF1A49">
            <w:t>Skills</w:t>
          </w:r>
        </w:p>
      </w:docPartBody>
    </w:docPart>
    <w:docPart>
      <w:docPartPr>
        <w:name w:val="B35BF34241F64486937EFED0661D8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E946D-8C66-4A88-9F61-89AF3056416B}"/>
      </w:docPartPr>
      <w:docPartBody>
        <w:p w:rsidR="00D86B07" w:rsidRDefault="004C130D">
          <w:pPr>
            <w:pStyle w:val="B35BF34241F64486937EFED0661D861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130D"/>
    <w:rsid w:val="004C05C4"/>
    <w:rsid w:val="004C130D"/>
    <w:rsid w:val="00973FA5"/>
    <w:rsid w:val="00D86B07"/>
    <w:rsid w:val="00DA73A7"/>
    <w:rsid w:val="00F06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973FA5"/>
    <w:rPr>
      <w:b/>
      <w:iCs/>
      <w:color w:val="262626" w:themeColor="text1" w:themeTint="D9"/>
    </w:rPr>
  </w:style>
  <w:style w:type="paragraph" w:customStyle="1" w:styleId="3581957F236C48E09697DF9CCAF76691">
    <w:name w:val="3581957F236C48E09697DF9CCAF76691"/>
    <w:rsid w:val="00973FA5"/>
  </w:style>
  <w:style w:type="paragraph" w:customStyle="1" w:styleId="014F4846D028475792A0D9F6E7EBAC39">
    <w:name w:val="014F4846D028475792A0D9F6E7EBAC39"/>
    <w:rsid w:val="00973FA5"/>
  </w:style>
  <w:style w:type="character" w:styleId="SubtleReference">
    <w:name w:val="Subtle Reference"/>
    <w:basedOn w:val="DefaultParagraphFont"/>
    <w:uiPriority w:val="10"/>
    <w:qFormat/>
    <w:rsid w:val="00973FA5"/>
    <w:rPr>
      <w:b/>
      <w:caps w:val="0"/>
      <w:smallCaps/>
      <w:color w:val="595959" w:themeColor="text1" w:themeTint="A6"/>
    </w:rPr>
  </w:style>
  <w:style w:type="paragraph" w:customStyle="1" w:styleId="95B95EE90E6A4CB48B89F970C270CE4E">
    <w:name w:val="95B95EE90E6A4CB48B89F970C270CE4E"/>
    <w:rsid w:val="00973FA5"/>
  </w:style>
  <w:style w:type="paragraph" w:customStyle="1" w:styleId="2C307159EEF046598FDD1152409B1750">
    <w:name w:val="2C307159EEF046598FDD1152409B1750"/>
    <w:rsid w:val="00973FA5"/>
  </w:style>
  <w:style w:type="paragraph" w:customStyle="1" w:styleId="C67FBE449767492D82C2215FA2DDA080">
    <w:name w:val="C67FBE449767492D82C2215FA2DDA080"/>
    <w:rsid w:val="00973FA5"/>
  </w:style>
  <w:style w:type="paragraph" w:customStyle="1" w:styleId="B35BF34241F64486937EFED0661D8619">
    <w:name w:val="B35BF34241F64486937EFED0661D8619"/>
    <w:rsid w:val="00973F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{2E520F61-2009-4C98-AB16-6C19698E83BB}tf16402488_win32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2021-08-03T11:30:00Z</dcterms:created>
  <dcterms:modified xsi:type="dcterms:W3CDTF">2021-08-18T06:27:00Z</dcterms:modified>
  <cp:category/>
</cp:coreProperties>
</file>